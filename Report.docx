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0B38" w14:textId="09E27D0D" w:rsidR="00A175D0" w:rsidRPr="00622761" w:rsidRDefault="00622761" w:rsidP="00622761">
      <w:pPr>
        <w:pStyle w:val="Title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Grievience</w:t>
      </w:r>
      <w:proofErr w:type="spellEnd"/>
      <w:r>
        <w:rPr>
          <w:lang w:val="en-US"/>
        </w:rPr>
        <w:t xml:space="preserve"> Management System</w:t>
      </w:r>
    </w:p>
    <w:sectPr w:rsidR="00A175D0" w:rsidRPr="0062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79"/>
    <w:rsid w:val="001F5D79"/>
    <w:rsid w:val="00622761"/>
    <w:rsid w:val="00A1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F191"/>
  <w15:chartTrackingRefBased/>
  <w15:docId w15:val="{D5EC6A1C-D0C7-4EE2-A0B5-6BDA1383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Shetty</dc:creator>
  <cp:keywords/>
  <dc:description/>
  <cp:lastModifiedBy>Sagar Shetty</cp:lastModifiedBy>
  <cp:revision>2</cp:revision>
  <dcterms:created xsi:type="dcterms:W3CDTF">2022-12-24T16:38:00Z</dcterms:created>
  <dcterms:modified xsi:type="dcterms:W3CDTF">2022-12-24T16:40:00Z</dcterms:modified>
</cp:coreProperties>
</file>